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17CF5" w14:textId="33231892" w:rsidR="00D077E9" w:rsidRPr="004F0028" w:rsidRDefault="00C8250B" w:rsidP="00D70D02">
      <w:pPr>
        <w:rPr>
          <w:lang w:val="pt-BR"/>
        </w:rPr>
      </w:pPr>
      <w:r w:rsidRPr="004F0028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1A4CB969" wp14:editId="69EF965C">
            <wp:simplePos x="0" y="0"/>
            <wp:positionH relativeFrom="margin">
              <wp:posOffset>-1283129</wp:posOffset>
            </wp:positionH>
            <wp:positionV relativeFrom="page">
              <wp:align>top</wp:align>
            </wp:positionV>
            <wp:extent cx="8936812" cy="1067591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845" cy="10684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FA9" w:rsidRPr="004F0028"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70BE694A" wp14:editId="30152AC8">
            <wp:simplePos x="0" y="0"/>
            <wp:positionH relativeFrom="margin">
              <wp:align>center</wp:align>
            </wp:positionH>
            <wp:positionV relativeFrom="paragraph">
              <wp:posOffset>-477033</wp:posOffset>
            </wp:positionV>
            <wp:extent cx="677662" cy="878774"/>
            <wp:effectExtent l="0" t="0" r="0" b="0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62" cy="878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0B63E" w14:textId="2279D69D" w:rsidR="00362DE4" w:rsidRPr="00362DE4" w:rsidRDefault="00C8250B" w:rsidP="00177047">
      <w:pPr>
        <w:pStyle w:val="Ttulo"/>
        <w:rPr>
          <w:lang w:val="pt-BR" w:bidi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146362" wp14:editId="1A5C4527">
                <wp:simplePos x="0" y="0"/>
                <wp:positionH relativeFrom="margin">
                  <wp:align>center</wp:align>
                </wp:positionH>
                <wp:positionV relativeFrom="paragraph">
                  <wp:posOffset>7855651</wp:posOffset>
                </wp:positionV>
                <wp:extent cx="3133725" cy="973455"/>
                <wp:effectExtent l="0" t="0" r="0" b="0"/>
                <wp:wrapTight wrapText="bothSides">
                  <wp:wrapPolygon edited="0">
                    <wp:start x="394" y="0"/>
                    <wp:lineTo x="394" y="21135"/>
                    <wp:lineTo x="21140" y="21135"/>
                    <wp:lineTo x="21140" y="0"/>
                    <wp:lineTo x="394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97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86DF2" w14:textId="7A9BBAB4" w:rsidR="005A76E9" w:rsidRPr="00C8250B" w:rsidRDefault="005A76E9" w:rsidP="008E77A6">
                            <w:pPr>
                              <w:pStyle w:val="Ttulo"/>
                              <w:jc w:val="center"/>
                              <w:rPr>
                                <w:rFonts w:ascii="Tahoma" w:eastAsia="FangSong" w:hAnsi="Tahoma" w:cs="Tahom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pt-BR" w:bidi="pt-BR"/>
                              </w:rPr>
                            </w:pPr>
                            <w:r w:rsidRPr="00C8250B">
                              <w:rPr>
                                <w:rFonts w:ascii="Tahoma" w:eastAsia="FangSong" w:hAnsi="Tahoma" w:cs="Tahom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pt-BR" w:bidi="pt-BR"/>
                              </w:rPr>
                              <w:t>17</w:t>
                            </w:r>
                            <w:r w:rsidR="008E77A6" w:rsidRPr="00C8250B">
                              <w:rPr>
                                <w:rFonts w:ascii="Tahoma" w:eastAsia="FangSong" w:hAnsi="Tahoma" w:cs="Tahom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pt-BR" w:bidi="pt-BR"/>
                              </w:rPr>
                              <w:t xml:space="preserve"> </w:t>
                            </w:r>
                            <w:r w:rsidR="00D96061" w:rsidRPr="00C8250B">
                              <w:rPr>
                                <w:rFonts w:ascii="Tahoma" w:eastAsia="FangSong" w:hAnsi="Tahoma" w:cs="Tahom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pt-BR" w:bidi="pt-BR"/>
                              </w:rPr>
                              <w:t xml:space="preserve">de </w:t>
                            </w:r>
                            <w:r w:rsidR="008E77A6" w:rsidRPr="00C8250B">
                              <w:rPr>
                                <w:rFonts w:ascii="Tahoma" w:eastAsia="FangSong" w:hAnsi="Tahoma" w:cs="Tahom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pt-BR" w:bidi="pt-BR"/>
                              </w:rPr>
                              <w:t>Outubro</w:t>
                            </w:r>
                          </w:p>
                          <w:p w14:paraId="6A44A8D9" w14:textId="0E22F944" w:rsidR="00B21485" w:rsidRPr="00C8250B" w:rsidRDefault="008E77A6" w:rsidP="008E77A6">
                            <w:pPr>
                              <w:pStyle w:val="Ttulo"/>
                              <w:jc w:val="center"/>
                              <w:rPr>
                                <w:rFonts w:ascii="Tahoma" w:eastAsia="FangSong" w:hAnsi="Tahoma" w:cs="Tahom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8250B">
                              <w:rPr>
                                <w:rFonts w:ascii="Tahoma" w:eastAsia="FangSong" w:hAnsi="Tahoma" w:cs="Tahom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val="pt-BR" w:bidi="pt-BR"/>
                              </w:rPr>
                              <w:t>UniProjeção Sobradinho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46362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0;margin-top:618.55pt;width:246.75pt;height:76.6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" filled="f" stroked="f" strokeweight=".5pt">
                <v:textbox>
                  <w:txbxContent>
                    <w:p w14:paraId="21F86DF2" w14:textId="7A9BBAB4" w:rsidR="005A76E9" w:rsidRPr="00C8250B" w:rsidRDefault="005A76E9" w:rsidP="008E77A6">
                      <w:pPr>
                        <w:pStyle w:val="Ttulo"/>
                        <w:jc w:val="center"/>
                        <w:rPr>
                          <w:rFonts w:ascii="Tahoma" w:eastAsia="FangSong" w:hAnsi="Tahoma" w:cs="Tahom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pt-BR" w:bidi="pt-BR"/>
                        </w:rPr>
                      </w:pPr>
                      <w:r w:rsidRPr="00C8250B">
                        <w:rPr>
                          <w:rFonts w:ascii="Tahoma" w:eastAsia="FangSong" w:hAnsi="Tahoma" w:cs="Tahom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pt-BR" w:bidi="pt-BR"/>
                        </w:rPr>
                        <w:t>17</w:t>
                      </w:r>
                      <w:r w:rsidR="008E77A6" w:rsidRPr="00C8250B">
                        <w:rPr>
                          <w:rFonts w:ascii="Tahoma" w:eastAsia="FangSong" w:hAnsi="Tahoma" w:cs="Tahom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pt-BR" w:bidi="pt-BR"/>
                        </w:rPr>
                        <w:t xml:space="preserve"> </w:t>
                      </w:r>
                      <w:r w:rsidR="00D96061" w:rsidRPr="00C8250B">
                        <w:rPr>
                          <w:rFonts w:ascii="Tahoma" w:eastAsia="FangSong" w:hAnsi="Tahoma" w:cs="Tahom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pt-BR" w:bidi="pt-BR"/>
                        </w:rPr>
                        <w:t xml:space="preserve">de </w:t>
                      </w:r>
                      <w:r w:rsidR="008E77A6" w:rsidRPr="00C8250B">
                        <w:rPr>
                          <w:rFonts w:ascii="Tahoma" w:eastAsia="FangSong" w:hAnsi="Tahoma" w:cs="Tahom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pt-BR" w:bidi="pt-BR"/>
                        </w:rPr>
                        <w:t>Outubro</w:t>
                      </w:r>
                    </w:p>
                    <w:p w14:paraId="6A44A8D9" w14:textId="0E22F944" w:rsidR="00B21485" w:rsidRPr="00C8250B" w:rsidRDefault="008E77A6" w:rsidP="008E77A6">
                      <w:pPr>
                        <w:pStyle w:val="Ttulo"/>
                        <w:jc w:val="center"/>
                        <w:rPr>
                          <w:rFonts w:ascii="Tahoma" w:eastAsia="FangSong" w:hAnsi="Tahoma" w:cs="Tahom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</w:rPr>
                      </w:pPr>
                      <w:r w:rsidRPr="00C8250B">
                        <w:rPr>
                          <w:rFonts w:ascii="Tahoma" w:eastAsia="FangSong" w:hAnsi="Tahoma" w:cs="Tahom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val="pt-BR" w:bidi="pt-BR"/>
                        </w:rPr>
                        <w:t>UniProjeção Sobradinho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17FA9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23F896A" wp14:editId="63CB8214">
                <wp:simplePos x="0" y="0"/>
                <wp:positionH relativeFrom="margin">
                  <wp:align>center</wp:align>
                </wp:positionH>
                <wp:positionV relativeFrom="paragraph">
                  <wp:posOffset>3271874</wp:posOffset>
                </wp:positionV>
                <wp:extent cx="5572125" cy="1771650"/>
                <wp:effectExtent l="0" t="0" r="0" b="0"/>
                <wp:wrapTight wrapText="bothSides">
                  <wp:wrapPolygon edited="0">
                    <wp:start x="222" y="0"/>
                    <wp:lineTo x="222" y="21368"/>
                    <wp:lineTo x="21342" y="21368"/>
                    <wp:lineTo x="21342" y="0"/>
                    <wp:lineTo x="222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771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A7C8C" w14:textId="77777777" w:rsidR="005A76E9" w:rsidRPr="005A76E9" w:rsidRDefault="005A76E9" w:rsidP="005A76E9">
                            <w:pPr>
                              <w:pStyle w:val="Ttul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5A76E9">
                              <w:rPr>
                                <w:rFonts w:ascii="Tahoma" w:hAnsi="Tahoma" w:cs="Tahoma"/>
                                <w:color w:val="FFFFFF" w:themeColor="background1"/>
                                <w:sz w:val="96"/>
                                <w:szCs w:val="96"/>
                                <w:lang w:val="pt-BR" w:bidi="pt-BR"/>
                              </w:rPr>
                              <w:t xml:space="preserve">DOCUMENTAÇÃO </w:t>
                            </w:r>
                            <w:r w:rsidRPr="005A76E9">
                              <w:rPr>
                                <w:rFonts w:ascii="Tahoma" w:hAnsi="Tahoma" w:cs="Tahoma"/>
                                <w:color w:val="FFFFFF" w:themeColor="background1"/>
                                <w:sz w:val="96"/>
                                <w:szCs w:val="96"/>
                                <w:lang w:val="pt-BR" w:bidi="pt-BR"/>
                              </w:rPr>
                              <w:t>HACKATHON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F896A" id="Caixa de Texto 8" o:spid="_x0000_s1027" type="#_x0000_t202" style="position:absolute;margin-left:0;margin-top:257.65pt;width:438.75pt;height:139.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" filled="f" stroked="f" strokeweight=".5pt">
                <v:textbox>
                  <w:txbxContent>
                    <w:p w14:paraId="50BA7C8C" w14:textId="77777777" w:rsidR="005A76E9" w:rsidRPr="005A76E9" w:rsidRDefault="005A76E9" w:rsidP="005A76E9">
                      <w:pPr>
                        <w:pStyle w:val="Ttulo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96"/>
                          <w:szCs w:val="96"/>
                        </w:rPr>
                      </w:pPr>
                      <w:r w:rsidRPr="005A76E9">
                        <w:rPr>
                          <w:rFonts w:ascii="Tahoma" w:hAnsi="Tahoma" w:cs="Tahoma"/>
                          <w:color w:val="FFFFFF" w:themeColor="background1"/>
                          <w:sz w:val="96"/>
                          <w:szCs w:val="96"/>
                          <w:lang w:val="pt-BR" w:bidi="pt-BR"/>
                        </w:rPr>
                        <w:t xml:space="preserve">DOCUMENTAÇÃO </w:t>
                      </w:r>
                      <w:r w:rsidRPr="005A76E9">
                        <w:rPr>
                          <w:rFonts w:ascii="Tahoma" w:hAnsi="Tahoma" w:cs="Tahoma"/>
                          <w:color w:val="FFFFFF" w:themeColor="background1"/>
                          <w:sz w:val="96"/>
                          <w:szCs w:val="96"/>
                          <w:lang w:val="pt-BR" w:bidi="pt-BR"/>
                        </w:rPr>
                        <w:t>HACKATHON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76E9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C8EB6" wp14:editId="2828FFDC">
                <wp:simplePos x="0" y="0"/>
                <wp:positionH relativeFrom="column">
                  <wp:posOffset>5749290</wp:posOffset>
                </wp:positionH>
                <wp:positionV relativeFrom="paragraph">
                  <wp:posOffset>1319530</wp:posOffset>
                </wp:positionV>
                <wp:extent cx="0" cy="0"/>
                <wp:effectExtent l="0" t="0" r="0" b="0"/>
                <wp:wrapNone/>
                <wp:docPr id="5" name="Conector Reto 5" descr="divisor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2B7443" id="Conector Reto 5" o:spid="_x0000_s1026" alt="divisor de texto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7pt,103.9pt" to="452.7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" strokecolor="#082a75 [3215]" strokeweight="3pt"/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362DE4" w:rsidRPr="00362DE4">
        <w:rPr>
          <w:lang w:val="pt-BR" w:bidi="pt-BR"/>
        </w:rPr>
        <w:lastRenderedPageBreak/>
        <w:t>1</w:t>
      </w:r>
      <w:r w:rsidR="00CC497B">
        <w:rPr>
          <w:lang w:val="pt-BR" w:bidi="pt-BR"/>
        </w:rPr>
        <w:t>.</w:t>
      </w:r>
      <w:r w:rsidR="00362DE4" w:rsidRPr="00362DE4">
        <w:rPr>
          <w:lang w:val="pt-BR" w:bidi="pt-BR"/>
        </w:rPr>
        <w:t xml:space="preserve"> Introdução</w:t>
      </w:r>
    </w:p>
    <w:p w14:paraId="7FFC236A" w14:textId="7592A011" w:rsidR="00884D2E" w:rsidRPr="003144A2" w:rsidRDefault="00362DE4" w:rsidP="00CC497B">
      <w:pPr>
        <w:pStyle w:val="Cabealho2"/>
        <w:jc w:val="both"/>
        <w:rPr>
          <w:b/>
          <w:bCs/>
          <w:sz w:val="28"/>
          <w:szCs w:val="28"/>
          <w:lang w:val="pt-BR" w:bidi="pt-BR"/>
        </w:rPr>
      </w:pPr>
      <w:r w:rsidRPr="003144A2">
        <w:rPr>
          <w:b/>
          <w:bCs/>
          <w:sz w:val="28"/>
          <w:szCs w:val="28"/>
          <w:lang w:val="pt-BR" w:bidi="pt-BR"/>
        </w:rPr>
        <w:t xml:space="preserve">1.1 </w:t>
      </w:r>
      <w:r w:rsidR="00177047" w:rsidRPr="003144A2">
        <w:rPr>
          <w:b/>
          <w:bCs/>
          <w:sz w:val="28"/>
          <w:szCs w:val="28"/>
          <w:lang w:val="pt-BR" w:bidi="pt-BR"/>
        </w:rPr>
        <w:t>Tecnologias utilizadas</w:t>
      </w:r>
    </w:p>
    <w:p w14:paraId="7ED472AF" w14:textId="37D5DBB6" w:rsidR="00F53B62" w:rsidRPr="000B29AD" w:rsidRDefault="00C83878" w:rsidP="000B29AD">
      <w:pPr>
        <w:ind w:firstLine="720"/>
        <w:rPr>
          <w:b w:val="0"/>
          <w:sz w:val="22"/>
          <w:u w:val="single"/>
        </w:rPr>
      </w:pPr>
      <w:r w:rsidRPr="000B29AD">
        <w:rPr>
          <w:b w:val="0"/>
          <w:sz w:val="22"/>
        </w:rPr>
        <w:t xml:space="preserve">LINGUAGENS: </w:t>
      </w:r>
      <w:r w:rsidR="000B29AD" w:rsidRPr="000B29AD">
        <w:rPr>
          <w:b w:val="0"/>
          <w:sz w:val="22"/>
        </w:rPr>
        <w:t>LINGUAGENS JAVA, HMTL CSS. IDE: ANDROID STUDIO</w:t>
      </w:r>
    </w:p>
    <w:p w14:paraId="092A10F3" w14:textId="563256AC" w:rsidR="00362DE4" w:rsidRPr="00DB292E" w:rsidRDefault="00362DE4" w:rsidP="003144A2">
      <w:pPr>
        <w:pStyle w:val="Contedo"/>
        <w:jc w:val="both"/>
        <w:rPr>
          <w:sz w:val="24"/>
          <w:szCs w:val="24"/>
          <w:lang w:val="pt-BR" w:bidi="pt-BR"/>
        </w:rPr>
      </w:pPr>
    </w:p>
    <w:p w14:paraId="2DD8EAE8" w14:textId="41042E9E" w:rsidR="00884D2E" w:rsidRPr="003144A2" w:rsidRDefault="00177047" w:rsidP="003144A2">
      <w:pPr>
        <w:pStyle w:val="Cabealho2"/>
        <w:jc w:val="both"/>
        <w:rPr>
          <w:b/>
          <w:bCs/>
          <w:sz w:val="28"/>
          <w:szCs w:val="28"/>
          <w:lang w:val="pt-BR" w:bidi="pt-BR"/>
        </w:rPr>
      </w:pPr>
      <w:r w:rsidRPr="003144A2">
        <w:rPr>
          <w:b/>
          <w:bCs/>
          <w:sz w:val="28"/>
          <w:szCs w:val="28"/>
          <w:lang w:val="pt-BR" w:bidi="pt-BR"/>
        </w:rPr>
        <w:t>1.2</w:t>
      </w:r>
      <w:r w:rsidR="00362DE4" w:rsidRPr="003144A2">
        <w:rPr>
          <w:b/>
          <w:bCs/>
          <w:sz w:val="28"/>
          <w:szCs w:val="28"/>
          <w:lang w:val="pt-BR" w:bidi="pt-BR"/>
        </w:rPr>
        <w:t xml:space="preserve"> Definições, acrônimos e abreviações</w:t>
      </w:r>
    </w:p>
    <w:p w14:paraId="33C93090" w14:textId="3C8F9DDD" w:rsidR="00C83878" w:rsidRPr="00DB292E" w:rsidRDefault="00C83878" w:rsidP="003144A2">
      <w:pPr>
        <w:pStyle w:val="Contedo"/>
        <w:ind w:firstLine="720"/>
        <w:jc w:val="both"/>
        <w:rPr>
          <w:sz w:val="24"/>
          <w:szCs w:val="24"/>
          <w:lang w:val="pt-BR" w:bidi="pt-BR"/>
        </w:rPr>
      </w:pPr>
      <w:r>
        <w:rPr>
          <w:sz w:val="24"/>
          <w:szCs w:val="24"/>
          <w:lang w:val="pt-BR" w:bidi="pt-BR"/>
        </w:rPr>
        <w:t>HTML</w:t>
      </w:r>
      <w:r w:rsidRPr="00C83878">
        <w:rPr>
          <w:sz w:val="24"/>
          <w:szCs w:val="24"/>
          <w:lang w:val="pt-BR" w:bidi="pt-BR"/>
        </w:rPr>
        <w:t>(Linguagem de Marcação de HiperTexto</w:t>
      </w:r>
      <w:r>
        <w:rPr>
          <w:sz w:val="24"/>
          <w:szCs w:val="24"/>
          <w:lang w:val="pt-BR" w:bidi="pt-BR"/>
        </w:rPr>
        <w:t xml:space="preserve">), </w:t>
      </w:r>
      <w:r w:rsidR="000B29AD">
        <w:rPr>
          <w:sz w:val="24"/>
          <w:szCs w:val="24"/>
          <w:lang w:val="pt-BR" w:bidi="pt-BR"/>
        </w:rPr>
        <w:t>CSS(</w:t>
      </w:r>
      <w:r w:rsidR="000B29AD" w:rsidRPr="000B29AD">
        <w:rPr>
          <w:sz w:val="24"/>
          <w:szCs w:val="24"/>
          <w:lang w:val="pt-BR" w:bidi="pt-BR"/>
        </w:rPr>
        <w:t>Folhas de Estilo em Cascatas</w:t>
      </w:r>
      <w:r w:rsidR="000B29AD">
        <w:rPr>
          <w:sz w:val="24"/>
          <w:szCs w:val="24"/>
          <w:lang w:val="pt-BR" w:bidi="pt-BR"/>
        </w:rPr>
        <w:t>).</w:t>
      </w:r>
    </w:p>
    <w:p w14:paraId="4639FE90" w14:textId="77777777" w:rsidR="00362DE4" w:rsidRPr="00DB292E" w:rsidRDefault="00362DE4" w:rsidP="003144A2">
      <w:pPr>
        <w:pStyle w:val="Contedo"/>
        <w:jc w:val="both"/>
        <w:rPr>
          <w:sz w:val="24"/>
          <w:szCs w:val="24"/>
          <w:lang w:val="pt-BR" w:bidi="pt-BR"/>
        </w:rPr>
      </w:pPr>
    </w:p>
    <w:p w14:paraId="1181719B" w14:textId="1E532557" w:rsidR="00DB292E" w:rsidRPr="003144A2" w:rsidRDefault="00DB292E" w:rsidP="003144A2">
      <w:pPr>
        <w:pStyle w:val="Contedo"/>
        <w:jc w:val="both"/>
        <w:rPr>
          <w:b/>
          <w:bCs/>
          <w:szCs w:val="28"/>
          <w:lang w:val="pt-BR" w:bidi="pt-BR"/>
        </w:rPr>
      </w:pPr>
      <w:r w:rsidRPr="003144A2">
        <w:rPr>
          <w:b/>
          <w:bCs/>
          <w:szCs w:val="28"/>
          <w:lang w:val="pt-BR" w:bidi="pt-BR"/>
        </w:rPr>
        <w:t xml:space="preserve">1.3 Link do Vídeo </w:t>
      </w:r>
    </w:p>
    <w:p w14:paraId="1546C851" w14:textId="577F8917" w:rsidR="0009775C" w:rsidRDefault="0009775C" w:rsidP="003144A2">
      <w:pPr>
        <w:pStyle w:val="Contedo"/>
        <w:jc w:val="both"/>
        <w:rPr>
          <w:sz w:val="24"/>
          <w:szCs w:val="24"/>
          <w:lang w:val="pt-BR" w:bidi="pt-BR"/>
        </w:rPr>
      </w:pPr>
      <w:r>
        <w:rPr>
          <w:sz w:val="24"/>
          <w:szCs w:val="24"/>
          <w:lang w:val="pt-BR" w:bidi="pt-BR"/>
        </w:rPr>
        <w:tab/>
      </w:r>
    </w:p>
    <w:p w14:paraId="39E7C0BD" w14:textId="188D5805" w:rsidR="00362DE4" w:rsidRPr="00362DE4" w:rsidRDefault="003144A2" w:rsidP="003144A2">
      <w:pPr>
        <w:pStyle w:val="Contedo"/>
        <w:ind w:firstLine="720"/>
        <w:jc w:val="both"/>
        <w:rPr>
          <w:lang w:val="pt-BR" w:bidi="pt-BR"/>
        </w:rPr>
      </w:pPr>
      <w:r>
        <w:rPr>
          <w:sz w:val="24"/>
          <w:szCs w:val="24"/>
          <w:lang w:val="pt-BR" w:bidi="pt-BR"/>
        </w:rPr>
        <w:t xml:space="preserve">Insira o link do Vídeo de apresentação da solução. Lembrando que o tempo limite é de </w:t>
      </w:r>
      <w:r w:rsidR="00CC78FE">
        <w:rPr>
          <w:sz w:val="24"/>
          <w:szCs w:val="24"/>
          <w:lang w:val="pt-BR" w:bidi="pt-BR"/>
        </w:rPr>
        <w:t>2</w:t>
      </w:r>
      <w:r>
        <w:rPr>
          <w:sz w:val="24"/>
          <w:szCs w:val="24"/>
          <w:lang w:val="pt-BR" w:bidi="pt-BR"/>
        </w:rPr>
        <w:t xml:space="preserve"> minutos.</w:t>
      </w:r>
    </w:p>
    <w:p w14:paraId="0AD9F81E" w14:textId="77777777" w:rsidR="00884D2E" w:rsidRDefault="00884D2E" w:rsidP="003144A2">
      <w:pPr>
        <w:spacing w:after="200"/>
        <w:jc w:val="both"/>
        <w:rPr>
          <w:b w:val="0"/>
          <w:lang w:val="pt-BR" w:bidi="pt-BR"/>
        </w:rPr>
      </w:pPr>
      <w:r>
        <w:rPr>
          <w:lang w:val="pt-BR" w:bidi="pt-BR"/>
        </w:rPr>
        <w:br w:type="page"/>
      </w:r>
    </w:p>
    <w:p w14:paraId="67104820" w14:textId="39FDF3F9" w:rsidR="00362DE4" w:rsidRPr="00362DE4" w:rsidRDefault="00362DE4" w:rsidP="00884D2E">
      <w:pPr>
        <w:pStyle w:val="Ttulo"/>
        <w:rPr>
          <w:lang w:val="pt-BR" w:bidi="pt-BR"/>
        </w:rPr>
      </w:pPr>
      <w:r w:rsidRPr="00362DE4">
        <w:rPr>
          <w:lang w:val="pt-BR" w:bidi="pt-BR"/>
        </w:rPr>
        <w:lastRenderedPageBreak/>
        <w:t>2</w:t>
      </w:r>
      <w:r w:rsidR="003144A2">
        <w:rPr>
          <w:lang w:val="pt-BR" w:bidi="pt-BR"/>
        </w:rPr>
        <w:t>.</w:t>
      </w:r>
      <w:r w:rsidRPr="00362DE4">
        <w:rPr>
          <w:lang w:val="pt-BR" w:bidi="pt-BR"/>
        </w:rPr>
        <w:t xml:space="preserve"> Posiciona</w:t>
      </w:r>
      <w:r w:rsidR="00EA671D">
        <w:rPr>
          <w:lang w:val="pt-BR" w:bidi="pt-BR"/>
        </w:rPr>
        <w:t>mento</w:t>
      </w:r>
    </w:p>
    <w:p w14:paraId="76ABDA6C" w14:textId="77777777" w:rsidR="00884D2E" w:rsidRPr="003144A2" w:rsidRDefault="00362DE4" w:rsidP="006D154B">
      <w:pPr>
        <w:pStyle w:val="Cabealho2"/>
        <w:jc w:val="both"/>
        <w:rPr>
          <w:b/>
          <w:bCs/>
          <w:sz w:val="28"/>
          <w:szCs w:val="22"/>
          <w:lang w:val="pt-BR" w:bidi="pt-BR"/>
        </w:rPr>
      </w:pPr>
      <w:r w:rsidRPr="003144A2">
        <w:rPr>
          <w:b/>
          <w:bCs/>
          <w:sz w:val="28"/>
          <w:szCs w:val="22"/>
          <w:lang w:val="pt-BR" w:bidi="pt-BR"/>
        </w:rPr>
        <w:t>2.1 Oportunidade de Negócios</w:t>
      </w:r>
    </w:p>
    <w:p w14:paraId="39E76988" w14:textId="6C9BB376" w:rsidR="00362DE4" w:rsidRPr="00036E46" w:rsidRDefault="000B29AD" w:rsidP="006D154B">
      <w:pPr>
        <w:pStyle w:val="Contedo"/>
        <w:ind w:firstLine="720"/>
        <w:jc w:val="both"/>
        <w:rPr>
          <w:sz w:val="24"/>
          <w:szCs w:val="20"/>
          <w:lang w:val="pt-BR" w:bidi="pt-BR"/>
        </w:rPr>
      </w:pPr>
      <w:r>
        <w:rPr>
          <w:sz w:val="24"/>
          <w:szCs w:val="20"/>
          <w:lang w:val="pt-BR" w:bidi="pt-BR"/>
        </w:rPr>
        <w:t xml:space="preserve">Oportunidade de auxiliar na alfabetização de crianças. </w:t>
      </w:r>
    </w:p>
    <w:p w14:paraId="7DC84977" w14:textId="77777777" w:rsidR="00362DE4" w:rsidRPr="00362DE4" w:rsidRDefault="00362DE4" w:rsidP="006D154B">
      <w:pPr>
        <w:pStyle w:val="Contedo"/>
        <w:jc w:val="both"/>
        <w:rPr>
          <w:lang w:val="pt-BR" w:bidi="pt-BR"/>
        </w:rPr>
      </w:pPr>
    </w:p>
    <w:p w14:paraId="07B749E1" w14:textId="77777777" w:rsidR="00884D2E" w:rsidRPr="003144A2" w:rsidRDefault="00362DE4" w:rsidP="006D154B">
      <w:pPr>
        <w:pStyle w:val="Cabealho2"/>
        <w:jc w:val="both"/>
        <w:rPr>
          <w:b/>
          <w:bCs/>
          <w:sz w:val="28"/>
          <w:szCs w:val="22"/>
          <w:lang w:val="pt-BR" w:bidi="pt-BR"/>
        </w:rPr>
      </w:pPr>
      <w:r w:rsidRPr="003144A2">
        <w:rPr>
          <w:b/>
          <w:bCs/>
          <w:sz w:val="28"/>
          <w:szCs w:val="22"/>
          <w:lang w:val="pt-BR" w:bidi="pt-BR"/>
        </w:rPr>
        <w:t>2.2 Instrução do Problema</w:t>
      </w:r>
    </w:p>
    <w:p w14:paraId="7C914EBC" w14:textId="106B695A" w:rsidR="00362DE4" w:rsidRPr="00597439" w:rsidRDefault="00597439" w:rsidP="006D154B">
      <w:pPr>
        <w:pStyle w:val="Contedo"/>
        <w:ind w:firstLine="720"/>
        <w:jc w:val="both"/>
        <w:rPr>
          <w:sz w:val="24"/>
          <w:szCs w:val="20"/>
          <w:lang w:val="pt-BR" w:bidi="pt-BR"/>
        </w:rPr>
      </w:pPr>
      <w:r>
        <w:rPr>
          <w:sz w:val="24"/>
          <w:szCs w:val="20"/>
          <w:lang w:val="pt-BR" w:bidi="pt-BR"/>
        </w:rPr>
        <w:t>Nas últimas gerações está surgindo um problema tecnológico atrelado às crianças, que são o excesso de informações complexas e visuais, como diversos entreterimentos, onde faz a criança facilmente perder o foco e dificultar no processo de aprendizado, visto isso, foi criada uma solução que junta a parte da atratividade visual e tecnonógica com a parte educativa, que é um jogo de alfabetização mobile.</w:t>
      </w:r>
      <w:bookmarkStart w:id="0" w:name="_GoBack"/>
      <w:bookmarkEnd w:id="0"/>
    </w:p>
    <w:p w14:paraId="6D86802D" w14:textId="77777777" w:rsidR="00362DE4" w:rsidRPr="00362DE4" w:rsidRDefault="00362DE4" w:rsidP="00362DE4">
      <w:pPr>
        <w:pStyle w:val="Contedo"/>
        <w:rPr>
          <w:lang w:val="pt-BR" w:bidi="pt-BR"/>
        </w:rPr>
      </w:pPr>
    </w:p>
    <w:p w14:paraId="5BF01E2E" w14:textId="77777777" w:rsidR="00362DE4" w:rsidRPr="00362DE4" w:rsidRDefault="00362DE4" w:rsidP="00362DE4">
      <w:pPr>
        <w:pStyle w:val="Contedo"/>
        <w:rPr>
          <w:lang w:val="pt-BR" w:bidi="pt-BR"/>
        </w:rPr>
      </w:pPr>
    </w:p>
    <w:p w14:paraId="49CFF928" w14:textId="77777777" w:rsidR="002B58DC" w:rsidRPr="00362DE4" w:rsidRDefault="002B58DC" w:rsidP="002B58DC">
      <w:pPr>
        <w:pStyle w:val="Contedo"/>
        <w:rPr>
          <w:lang w:val="pt-BR" w:bidi="pt-BR"/>
        </w:rPr>
      </w:pPr>
    </w:p>
    <w:p w14:paraId="50588CE6" w14:textId="7D41FE5F" w:rsidR="00CB7187" w:rsidRDefault="00CB7187">
      <w:pPr>
        <w:spacing w:after="200"/>
        <w:rPr>
          <w:b w:val="0"/>
          <w:lang w:val="pt-BR" w:bidi="pt-BR"/>
        </w:rPr>
      </w:pPr>
      <w:r>
        <w:rPr>
          <w:b w:val="0"/>
          <w:lang w:val="pt-BR" w:bidi="pt-BR"/>
        </w:rPr>
        <w:br w:type="page"/>
      </w:r>
    </w:p>
    <w:p w14:paraId="25E2FAAC" w14:textId="6D038E98" w:rsidR="00CB7187" w:rsidRDefault="00177047" w:rsidP="00CB7187">
      <w:pPr>
        <w:pStyle w:val="Ttulo"/>
        <w:rPr>
          <w:lang w:val="pt-BR" w:bidi="pt-BR"/>
        </w:rPr>
      </w:pPr>
      <w:r>
        <w:rPr>
          <w:lang w:val="pt-BR" w:bidi="pt-BR"/>
        </w:rPr>
        <w:lastRenderedPageBreak/>
        <w:t>3</w:t>
      </w:r>
      <w:r w:rsidR="005B64DE">
        <w:rPr>
          <w:lang w:val="pt-BR" w:bidi="pt-BR"/>
        </w:rPr>
        <w:t>.</w:t>
      </w:r>
      <w:r w:rsidR="00CB7187">
        <w:rPr>
          <w:lang w:val="pt-BR" w:bidi="pt-BR"/>
        </w:rPr>
        <w:t xml:space="preserve"> Funcionalidades</w:t>
      </w:r>
    </w:p>
    <w:p w14:paraId="0FB7660A" w14:textId="47B0CC57" w:rsidR="00CB7187" w:rsidRDefault="00CB7187" w:rsidP="00CB7187">
      <w:pPr>
        <w:pStyle w:val="Contedo"/>
        <w:rPr>
          <w:lang w:val="pt-BR" w:bidi="pt-BR"/>
        </w:rPr>
      </w:pPr>
      <w:r>
        <w:rPr>
          <w:lang w:val="pt-BR" w:bidi="pt-BR"/>
        </w:rPr>
        <w:t xml:space="preserve">Descrição das funcionalidades </w:t>
      </w:r>
      <w:r w:rsidR="00177047">
        <w:rPr>
          <w:lang w:val="pt-BR" w:bidi="pt-BR"/>
        </w:rPr>
        <w:t xml:space="preserve">planejadas para a solução </w:t>
      </w:r>
      <w:r>
        <w:rPr>
          <w:lang w:val="pt-BR" w:bidi="pt-BR"/>
        </w:rPr>
        <w:t xml:space="preserve">do sistema seguindo tabela. </w:t>
      </w:r>
    </w:p>
    <w:p w14:paraId="09D2410A" w14:textId="77777777" w:rsidR="00CB7187" w:rsidRDefault="00CB7187" w:rsidP="00CB7187">
      <w:pPr>
        <w:pStyle w:val="Contedo"/>
        <w:rPr>
          <w:lang w:val="pt-BR" w:bidi="pt-BR"/>
        </w:rPr>
      </w:pPr>
    </w:p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1220"/>
        <w:gridCol w:w="1789"/>
        <w:gridCol w:w="3043"/>
        <w:gridCol w:w="3972"/>
      </w:tblGrid>
      <w:tr w:rsidR="00CB7187" w14:paraId="717768E3" w14:textId="77777777" w:rsidTr="00455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215C0F9" w14:textId="77777777" w:rsidR="00CB7187" w:rsidRPr="005B64DE" w:rsidRDefault="00CB7187" w:rsidP="00455771">
            <w:pPr>
              <w:pStyle w:val="Contedo"/>
              <w:rPr>
                <w:color w:val="FFFFFF" w:themeColor="background1"/>
                <w:lang w:val="pt-BR" w:bidi="pt-BR"/>
              </w:rPr>
            </w:pPr>
            <w:r w:rsidRPr="005B64DE">
              <w:rPr>
                <w:color w:val="FFFFFF" w:themeColor="background1"/>
                <w:lang w:val="pt-BR" w:bidi="pt-BR"/>
              </w:rPr>
              <w:t>ID</w:t>
            </w:r>
          </w:p>
        </w:tc>
        <w:tc>
          <w:tcPr>
            <w:tcW w:w="1905" w:type="dxa"/>
          </w:tcPr>
          <w:p w14:paraId="7798EDF7" w14:textId="77777777" w:rsidR="00CB7187" w:rsidRPr="005B64DE" w:rsidRDefault="00CB7187" w:rsidP="00455771">
            <w:pPr>
              <w:pStyle w:val="Conte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 w:bidi="pt-BR"/>
              </w:rPr>
            </w:pPr>
            <w:r w:rsidRPr="005B64DE">
              <w:rPr>
                <w:color w:val="FFFFFF" w:themeColor="background1"/>
                <w:lang w:val="pt-BR" w:bidi="pt-BR"/>
              </w:rPr>
              <w:t>Nome</w:t>
            </w:r>
          </w:p>
        </w:tc>
        <w:tc>
          <w:tcPr>
            <w:tcW w:w="3272" w:type="dxa"/>
          </w:tcPr>
          <w:p w14:paraId="40EE10F2" w14:textId="77777777" w:rsidR="00CB7187" w:rsidRPr="005B64DE" w:rsidRDefault="00CB7187" w:rsidP="00455771">
            <w:pPr>
              <w:pStyle w:val="Conte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 w:bidi="pt-BR"/>
              </w:rPr>
            </w:pPr>
            <w:r w:rsidRPr="005B64DE">
              <w:rPr>
                <w:color w:val="FFFFFF" w:themeColor="background1"/>
                <w:lang w:val="pt-BR" w:bidi="pt-BR"/>
              </w:rPr>
              <w:t>Descrição</w:t>
            </w:r>
          </w:p>
        </w:tc>
        <w:tc>
          <w:tcPr>
            <w:tcW w:w="4217" w:type="dxa"/>
          </w:tcPr>
          <w:p w14:paraId="080CE344" w14:textId="77777777" w:rsidR="00CB7187" w:rsidRPr="005B64DE" w:rsidRDefault="00CB7187" w:rsidP="00455771">
            <w:pPr>
              <w:pStyle w:val="Conte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 w:bidi="pt-BR"/>
              </w:rPr>
            </w:pPr>
            <w:r w:rsidRPr="005B64DE">
              <w:rPr>
                <w:color w:val="FFFFFF" w:themeColor="background1"/>
                <w:lang w:val="pt-BR" w:bidi="pt-BR"/>
              </w:rPr>
              <w:t>Comportamento</w:t>
            </w:r>
          </w:p>
        </w:tc>
      </w:tr>
      <w:tr w:rsidR="00CB7187" w14:paraId="7B7B4ABE" w14:textId="77777777" w:rsidTr="0045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CFFCDB8" w14:textId="3488A9FA" w:rsidR="00CB7187" w:rsidRDefault="00CB7187" w:rsidP="00455771">
            <w:pPr>
              <w:pStyle w:val="Contedo"/>
              <w:rPr>
                <w:lang w:val="pt-BR" w:bidi="pt-BR"/>
              </w:rPr>
            </w:pPr>
            <w:r>
              <w:rPr>
                <w:lang w:val="pt-BR" w:bidi="pt-BR"/>
              </w:rPr>
              <w:t>Ex</w:t>
            </w:r>
            <w:r w:rsidR="009D7BAF">
              <w:rPr>
                <w:lang w:val="pt-BR" w:bidi="pt-BR"/>
              </w:rPr>
              <w:t>emplo</w:t>
            </w:r>
          </w:p>
        </w:tc>
        <w:tc>
          <w:tcPr>
            <w:tcW w:w="1905" w:type="dxa"/>
          </w:tcPr>
          <w:p w14:paraId="4C83CC0F" w14:textId="6F915F79" w:rsidR="00CB7187" w:rsidRDefault="009D7BAF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  <w:r>
              <w:rPr>
                <w:lang w:val="pt-BR" w:bidi="pt-BR"/>
              </w:rPr>
              <w:t>Start</w:t>
            </w:r>
          </w:p>
        </w:tc>
        <w:tc>
          <w:tcPr>
            <w:tcW w:w="3272" w:type="dxa"/>
          </w:tcPr>
          <w:p w14:paraId="77382879" w14:textId="25019D6A" w:rsidR="00CB7187" w:rsidRDefault="009D7BAF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  <w:r>
              <w:rPr>
                <w:lang w:val="pt-BR" w:bidi="pt-BR"/>
              </w:rPr>
              <w:t>Botão de Start na tela inicial.</w:t>
            </w:r>
          </w:p>
        </w:tc>
        <w:tc>
          <w:tcPr>
            <w:tcW w:w="4217" w:type="dxa"/>
          </w:tcPr>
          <w:p w14:paraId="40759FAB" w14:textId="0A41D6F2" w:rsidR="00CB7187" w:rsidRDefault="00D25522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  <w:r>
              <w:rPr>
                <w:lang w:val="pt-BR" w:bidi="pt-BR"/>
              </w:rPr>
              <w:t>Assim que o usuário clicar no botão “Start” o jogo irá iniciar.</w:t>
            </w:r>
          </w:p>
        </w:tc>
      </w:tr>
      <w:tr w:rsidR="00CB7187" w14:paraId="2484C3F0" w14:textId="77777777" w:rsidTr="0045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3EF633E" w14:textId="77777777" w:rsidR="00CB7187" w:rsidRDefault="00CB7187" w:rsidP="00455771">
            <w:pPr>
              <w:pStyle w:val="Contedo"/>
              <w:rPr>
                <w:lang w:val="pt-BR" w:bidi="pt-BR"/>
              </w:rPr>
            </w:pPr>
            <w:r>
              <w:rPr>
                <w:lang w:val="pt-BR" w:bidi="pt-BR"/>
              </w:rPr>
              <w:t>F1</w:t>
            </w:r>
          </w:p>
        </w:tc>
        <w:tc>
          <w:tcPr>
            <w:tcW w:w="1905" w:type="dxa"/>
          </w:tcPr>
          <w:p w14:paraId="51BF240E" w14:textId="5DB90F3C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3272" w:type="dxa"/>
          </w:tcPr>
          <w:p w14:paraId="2CD70175" w14:textId="68A6AFF4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4217" w:type="dxa"/>
          </w:tcPr>
          <w:p w14:paraId="4F5FAD36" w14:textId="2F3D95C0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</w:tr>
      <w:tr w:rsidR="00CB7187" w14:paraId="66BE9275" w14:textId="77777777" w:rsidTr="0045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45DA76E" w14:textId="77777777" w:rsidR="00CB7187" w:rsidRDefault="00CB7187" w:rsidP="00455771">
            <w:pPr>
              <w:pStyle w:val="Contedo"/>
              <w:rPr>
                <w:lang w:val="pt-BR" w:bidi="pt-BR"/>
              </w:rPr>
            </w:pPr>
            <w:r>
              <w:rPr>
                <w:lang w:val="pt-BR" w:bidi="pt-BR"/>
              </w:rPr>
              <w:t>F2</w:t>
            </w:r>
          </w:p>
        </w:tc>
        <w:tc>
          <w:tcPr>
            <w:tcW w:w="1905" w:type="dxa"/>
          </w:tcPr>
          <w:p w14:paraId="67ECE73F" w14:textId="6ED9870E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3272" w:type="dxa"/>
          </w:tcPr>
          <w:p w14:paraId="06705640" w14:textId="1C2C698A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4217" w:type="dxa"/>
          </w:tcPr>
          <w:p w14:paraId="1EA97A1E" w14:textId="1F8A6AB5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</w:tr>
      <w:tr w:rsidR="00CB7187" w14:paraId="694C244A" w14:textId="77777777" w:rsidTr="0045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805903C" w14:textId="77777777" w:rsidR="00CB7187" w:rsidRDefault="00CB7187" w:rsidP="00455771">
            <w:pPr>
              <w:pStyle w:val="Contedo"/>
              <w:rPr>
                <w:lang w:val="pt-BR" w:bidi="pt-BR"/>
              </w:rPr>
            </w:pPr>
            <w:r>
              <w:rPr>
                <w:lang w:val="pt-BR" w:bidi="pt-BR"/>
              </w:rPr>
              <w:t>F3</w:t>
            </w:r>
          </w:p>
        </w:tc>
        <w:tc>
          <w:tcPr>
            <w:tcW w:w="1905" w:type="dxa"/>
          </w:tcPr>
          <w:p w14:paraId="487B1FB1" w14:textId="47F49DDD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3272" w:type="dxa"/>
          </w:tcPr>
          <w:p w14:paraId="367BB799" w14:textId="070AE4B5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4217" w:type="dxa"/>
          </w:tcPr>
          <w:p w14:paraId="433F2A72" w14:textId="2A1F1F92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</w:tr>
      <w:tr w:rsidR="00CB7187" w14:paraId="5B24135D" w14:textId="77777777" w:rsidTr="0045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91912A9" w14:textId="77777777" w:rsidR="00CB7187" w:rsidRDefault="00CB7187" w:rsidP="00455771">
            <w:pPr>
              <w:pStyle w:val="Contedo"/>
              <w:rPr>
                <w:lang w:val="pt-BR" w:bidi="pt-BR"/>
              </w:rPr>
            </w:pPr>
            <w:r>
              <w:rPr>
                <w:lang w:val="pt-BR" w:bidi="pt-BR"/>
              </w:rPr>
              <w:t>F4</w:t>
            </w:r>
          </w:p>
        </w:tc>
        <w:tc>
          <w:tcPr>
            <w:tcW w:w="1905" w:type="dxa"/>
          </w:tcPr>
          <w:p w14:paraId="41EDA6D3" w14:textId="5DF86E68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3272" w:type="dxa"/>
          </w:tcPr>
          <w:p w14:paraId="5525C6CA" w14:textId="0805B4DE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4217" w:type="dxa"/>
          </w:tcPr>
          <w:p w14:paraId="254820EE" w14:textId="0E590446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</w:tr>
      <w:tr w:rsidR="00CB7187" w14:paraId="17890B83" w14:textId="77777777" w:rsidTr="0045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207CCE0" w14:textId="77777777" w:rsidR="00CB7187" w:rsidRDefault="00CB7187" w:rsidP="00455771">
            <w:pPr>
              <w:pStyle w:val="Contedo"/>
              <w:rPr>
                <w:lang w:val="pt-BR" w:bidi="pt-BR"/>
              </w:rPr>
            </w:pPr>
            <w:r>
              <w:rPr>
                <w:lang w:val="pt-BR" w:bidi="pt-BR"/>
              </w:rPr>
              <w:t>F5</w:t>
            </w:r>
          </w:p>
        </w:tc>
        <w:tc>
          <w:tcPr>
            <w:tcW w:w="1905" w:type="dxa"/>
          </w:tcPr>
          <w:p w14:paraId="504B6B0A" w14:textId="471C79B3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3272" w:type="dxa"/>
          </w:tcPr>
          <w:p w14:paraId="78564B47" w14:textId="70D56F51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4217" w:type="dxa"/>
          </w:tcPr>
          <w:p w14:paraId="2192CB2C" w14:textId="1EB069BE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</w:tr>
      <w:tr w:rsidR="00CB7187" w14:paraId="40FB5ED4" w14:textId="77777777" w:rsidTr="0045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F8B60BA" w14:textId="77777777" w:rsidR="00CB7187" w:rsidRDefault="00CB7187" w:rsidP="00455771">
            <w:pPr>
              <w:pStyle w:val="Contedo"/>
              <w:rPr>
                <w:lang w:val="pt-BR" w:bidi="pt-BR"/>
              </w:rPr>
            </w:pPr>
            <w:r>
              <w:rPr>
                <w:lang w:val="pt-BR" w:bidi="pt-BR"/>
              </w:rPr>
              <w:t>F6</w:t>
            </w:r>
          </w:p>
        </w:tc>
        <w:tc>
          <w:tcPr>
            <w:tcW w:w="1905" w:type="dxa"/>
          </w:tcPr>
          <w:p w14:paraId="210AABFE" w14:textId="50552D0F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3272" w:type="dxa"/>
          </w:tcPr>
          <w:p w14:paraId="317502D2" w14:textId="7F2883CC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4217" w:type="dxa"/>
          </w:tcPr>
          <w:p w14:paraId="70F9FA11" w14:textId="2A75AADC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</w:tr>
      <w:tr w:rsidR="00CB7187" w14:paraId="1F55F99E" w14:textId="77777777" w:rsidTr="0045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671C037" w14:textId="77777777" w:rsidR="00CB7187" w:rsidRDefault="00CB7187" w:rsidP="00455771">
            <w:pPr>
              <w:pStyle w:val="Contedo"/>
              <w:rPr>
                <w:lang w:val="pt-BR" w:bidi="pt-BR"/>
              </w:rPr>
            </w:pPr>
            <w:r>
              <w:rPr>
                <w:lang w:val="pt-BR" w:bidi="pt-BR"/>
              </w:rPr>
              <w:t>F7</w:t>
            </w:r>
          </w:p>
        </w:tc>
        <w:tc>
          <w:tcPr>
            <w:tcW w:w="1905" w:type="dxa"/>
          </w:tcPr>
          <w:p w14:paraId="54E79F3F" w14:textId="503B9E31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3272" w:type="dxa"/>
          </w:tcPr>
          <w:p w14:paraId="54D5269A" w14:textId="34A59B17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4217" w:type="dxa"/>
          </w:tcPr>
          <w:p w14:paraId="1036BF4F" w14:textId="6EAE6D57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</w:tr>
      <w:tr w:rsidR="00CB7187" w14:paraId="0DFAF623" w14:textId="77777777" w:rsidTr="0045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055D38D" w14:textId="77777777" w:rsidR="00CB7187" w:rsidRDefault="00CB7187" w:rsidP="00455771">
            <w:pPr>
              <w:pStyle w:val="Contedo"/>
              <w:rPr>
                <w:lang w:val="pt-BR" w:bidi="pt-BR"/>
              </w:rPr>
            </w:pPr>
            <w:r>
              <w:rPr>
                <w:lang w:val="pt-BR" w:bidi="pt-BR"/>
              </w:rPr>
              <w:t>F8</w:t>
            </w:r>
          </w:p>
        </w:tc>
        <w:tc>
          <w:tcPr>
            <w:tcW w:w="1905" w:type="dxa"/>
          </w:tcPr>
          <w:p w14:paraId="37A1A80F" w14:textId="3EB8DBB0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3272" w:type="dxa"/>
          </w:tcPr>
          <w:p w14:paraId="4FB90723" w14:textId="5583DCC2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4217" w:type="dxa"/>
          </w:tcPr>
          <w:p w14:paraId="0853B2B1" w14:textId="1A3099AA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</w:tr>
      <w:tr w:rsidR="00CB7187" w14:paraId="0C93D419" w14:textId="77777777" w:rsidTr="00455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FC15B47" w14:textId="77777777" w:rsidR="00CB7187" w:rsidRDefault="00CB7187" w:rsidP="00455771">
            <w:pPr>
              <w:pStyle w:val="Contedo"/>
              <w:rPr>
                <w:lang w:val="pt-BR" w:bidi="pt-BR"/>
              </w:rPr>
            </w:pPr>
            <w:r>
              <w:rPr>
                <w:lang w:val="pt-BR" w:bidi="pt-BR"/>
              </w:rPr>
              <w:t>F9</w:t>
            </w:r>
          </w:p>
        </w:tc>
        <w:tc>
          <w:tcPr>
            <w:tcW w:w="1905" w:type="dxa"/>
          </w:tcPr>
          <w:p w14:paraId="67D7A655" w14:textId="23F5D64F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3272" w:type="dxa"/>
          </w:tcPr>
          <w:p w14:paraId="5714E850" w14:textId="6879CE8D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4217" w:type="dxa"/>
          </w:tcPr>
          <w:p w14:paraId="5821324F" w14:textId="54D0C747" w:rsidR="00CB7187" w:rsidRDefault="00CB7187" w:rsidP="00455771">
            <w:pPr>
              <w:pStyle w:val="Conte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</w:tr>
      <w:tr w:rsidR="00CB7187" w14:paraId="582C24CF" w14:textId="77777777" w:rsidTr="00455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E3C7CEE" w14:textId="77777777" w:rsidR="00CB7187" w:rsidRDefault="00CB7187" w:rsidP="00455771">
            <w:pPr>
              <w:pStyle w:val="Contedo"/>
              <w:rPr>
                <w:lang w:val="pt-BR" w:bidi="pt-BR"/>
              </w:rPr>
            </w:pPr>
            <w:r>
              <w:rPr>
                <w:lang w:val="pt-BR" w:bidi="pt-BR"/>
              </w:rPr>
              <w:t>F10</w:t>
            </w:r>
          </w:p>
        </w:tc>
        <w:tc>
          <w:tcPr>
            <w:tcW w:w="1905" w:type="dxa"/>
          </w:tcPr>
          <w:p w14:paraId="119172A2" w14:textId="0C5CBF1C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3272" w:type="dxa"/>
          </w:tcPr>
          <w:p w14:paraId="13E75EDC" w14:textId="7F5F76C7" w:rsidR="00CB7187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pt-BR"/>
              </w:rPr>
            </w:pPr>
          </w:p>
        </w:tc>
        <w:tc>
          <w:tcPr>
            <w:tcW w:w="4217" w:type="dxa"/>
          </w:tcPr>
          <w:p w14:paraId="2E2EE5A1" w14:textId="292B5B6F" w:rsidR="00CB7187" w:rsidRPr="00D62119" w:rsidRDefault="00CB7187" w:rsidP="00455771">
            <w:pPr>
              <w:pStyle w:val="Conte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pt-BR" w:bidi="pt-BR"/>
              </w:rPr>
            </w:pPr>
          </w:p>
        </w:tc>
      </w:tr>
    </w:tbl>
    <w:p w14:paraId="308CF271" w14:textId="77777777" w:rsidR="00CB7187" w:rsidRDefault="00CB7187" w:rsidP="00CB7187">
      <w:pPr>
        <w:pStyle w:val="Contedo"/>
        <w:rPr>
          <w:lang w:val="pt-BR" w:bidi="pt-BR"/>
        </w:rPr>
      </w:pPr>
    </w:p>
    <w:p w14:paraId="2A3D9957" w14:textId="77777777" w:rsidR="00CB7187" w:rsidRDefault="00CB7187" w:rsidP="00CB7187">
      <w:pPr>
        <w:spacing w:after="200"/>
        <w:rPr>
          <w:b w:val="0"/>
          <w:lang w:val="pt-BR" w:bidi="pt-BR"/>
        </w:rPr>
      </w:pPr>
      <w:r>
        <w:rPr>
          <w:lang w:val="pt-BR" w:bidi="pt-BR"/>
        </w:rPr>
        <w:br w:type="page"/>
      </w:r>
    </w:p>
    <w:p w14:paraId="19BBEFA2" w14:textId="1404F195" w:rsidR="003231D7" w:rsidRDefault="00177047" w:rsidP="003231D7">
      <w:pPr>
        <w:pStyle w:val="Ttulo"/>
        <w:rPr>
          <w:lang w:val="pt-BR" w:bidi="pt-BR"/>
        </w:rPr>
      </w:pPr>
      <w:r>
        <w:rPr>
          <w:lang w:val="pt-BR" w:bidi="pt-BR"/>
        </w:rPr>
        <w:lastRenderedPageBreak/>
        <w:t>4</w:t>
      </w:r>
      <w:r w:rsidR="00D25522">
        <w:rPr>
          <w:lang w:val="pt-BR" w:bidi="pt-BR"/>
        </w:rPr>
        <w:t>.</w:t>
      </w:r>
      <w:r w:rsidR="003231D7">
        <w:rPr>
          <w:lang w:val="pt-BR" w:bidi="pt-BR"/>
        </w:rPr>
        <w:t xml:space="preserve"> Prototipação</w:t>
      </w:r>
      <w:r w:rsidR="008E5293">
        <w:rPr>
          <w:lang w:val="pt-BR" w:bidi="pt-BR"/>
        </w:rPr>
        <w:t>/Telas</w:t>
      </w:r>
    </w:p>
    <w:p w14:paraId="59E4CBC1" w14:textId="42C66CC3" w:rsidR="003231D7" w:rsidRDefault="008E5293" w:rsidP="00D25522">
      <w:pPr>
        <w:pStyle w:val="Contedo"/>
        <w:ind w:firstLine="720"/>
        <w:jc w:val="both"/>
        <w:rPr>
          <w:lang w:val="pt-BR" w:bidi="pt-BR"/>
        </w:rPr>
      </w:pPr>
      <w:r>
        <w:rPr>
          <w:lang w:val="pt-BR" w:bidi="pt-BR"/>
        </w:rPr>
        <w:t>Apresentar o protótipo ou telas criadas d</w:t>
      </w:r>
      <w:r w:rsidR="00ED78A5">
        <w:rPr>
          <w:lang w:val="pt-BR" w:bidi="pt-BR"/>
        </w:rPr>
        <w:t xml:space="preserve">a solução </w:t>
      </w:r>
      <w:r>
        <w:rPr>
          <w:lang w:val="pt-BR" w:bidi="pt-BR"/>
        </w:rPr>
        <w:t>desenvolvid</w:t>
      </w:r>
      <w:r w:rsidR="00ED78A5">
        <w:rPr>
          <w:lang w:val="pt-BR" w:bidi="pt-BR"/>
        </w:rPr>
        <w:t>a</w:t>
      </w:r>
      <w:r>
        <w:rPr>
          <w:lang w:val="pt-BR" w:bidi="pt-BR"/>
        </w:rPr>
        <w:t>.</w:t>
      </w:r>
      <w:r w:rsidR="00ED78A5">
        <w:rPr>
          <w:lang w:val="pt-BR" w:bidi="pt-BR"/>
        </w:rPr>
        <w:t xml:space="preserve"> </w:t>
      </w:r>
      <w:r>
        <w:rPr>
          <w:lang w:val="pt-BR" w:bidi="pt-BR"/>
        </w:rPr>
        <w:t>As funcionalidades pensadas para a resolução do problema que não foram codificadas (criadas) deverão ser prototipadas a fim de demonstrar a ideia da solução.</w:t>
      </w:r>
    </w:p>
    <w:p w14:paraId="396983E7" w14:textId="77777777" w:rsidR="003231D7" w:rsidRDefault="003231D7" w:rsidP="003231D7">
      <w:pPr>
        <w:pStyle w:val="Contedo"/>
        <w:rPr>
          <w:lang w:val="pt-BR" w:bidi="pt-BR"/>
        </w:rPr>
      </w:pPr>
    </w:p>
    <w:p w14:paraId="1FF61820" w14:textId="3929D65D" w:rsidR="003231D7" w:rsidRDefault="003231D7" w:rsidP="003231D7">
      <w:pPr>
        <w:pStyle w:val="Contedo"/>
        <w:rPr>
          <w:lang w:val="pt-BR" w:bidi="pt-BR"/>
        </w:rPr>
      </w:pPr>
      <w:r>
        <w:rPr>
          <w:lang w:val="pt-BR" w:bidi="pt-BR"/>
        </w:rPr>
        <w:t xml:space="preserve">Softwares </w:t>
      </w:r>
      <w:r w:rsidR="00102D1F">
        <w:rPr>
          <w:lang w:val="pt-BR" w:bidi="pt-BR"/>
        </w:rPr>
        <w:t>recomendados:</w:t>
      </w:r>
    </w:p>
    <w:p w14:paraId="027E7B23" w14:textId="213DF638" w:rsidR="00414396" w:rsidRDefault="00414396" w:rsidP="003231D7">
      <w:pPr>
        <w:pStyle w:val="Contedo"/>
        <w:rPr>
          <w:lang w:val="pt-BR" w:bidi="pt-BR"/>
        </w:rPr>
      </w:pPr>
      <w:r>
        <w:rPr>
          <w:lang w:val="pt-BR" w:bidi="pt-BR"/>
        </w:rPr>
        <w:t xml:space="preserve">Figma: </w:t>
      </w:r>
      <w:hyperlink r:id="rId9" w:history="1">
        <w:r w:rsidRPr="00C17564">
          <w:rPr>
            <w:rStyle w:val="Hiperligao"/>
            <w:lang w:val="pt-BR" w:bidi="pt-BR"/>
          </w:rPr>
          <w:t>https://www.figma.com/</w:t>
        </w:r>
      </w:hyperlink>
    </w:p>
    <w:p w14:paraId="3F0849FC" w14:textId="77777777" w:rsidR="003231D7" w:rsidRDefault="003231D7" w:rsidP="003231D7">
      <w:pPr>
        <w:pStyle w:val="Contedo"/>
        <w:rPr>
          <w:lang w:val="pt-BR" w:bidi="pt-BR"/>
        </w:rPr>
      </w:pPr>
      <w:r>
        <w:rPr>
          <w:lang w:val="pt-BR" w:bidi="pt-BR"/>
        </w:rPr>
        <w:t xml:space="preserve">Lucidchart: </w:t>
      </w:r>
      <w:hyperlink r:id="rId10" w:history="1">
        <w:r w:rsidRPr="00C17564">
          <w:rPr>
            <w:rStyle w:val="Hiperligao"/>
            <w:lang w:val="pt-BR" w:bidi="pt-BR"/>
          </w:rPr>
          <w:t>https://www.lucidchart.com/</w:t>
        </w:r>
      </w:hyperlink>
    </w:p>
    <w:p w14:paraId="0FAC3EBD" w14:textId="77777777" w:rsidR="003231D7" w:rsidRDefault="003231D7" w:rsidP="003231D7">
      <w:pPr>
        <w:pStyle w:val="Contedo"/>
        <w:rPr>
          <w:lang w:val="pt-BR" w:bidi="pt-BR"/>
        </w:rPr>
      </w:pPr>
      <w:r>
        <w:rPr>
          <w:lang w:val="pt-BR" w:bidi="pt-BR"/>
        </w:rPr>
        <w:t xml:space="preserve">Pencil Project: </w:t>
      </w:r>
      <w:hyperlink r:id="rId11" w:history="1">
        <w:r w:rsidRPr="00C17564">
          <w:rPr>
            <w:rStyle w:val="Hiperligao"/>
            <w:lang w:val="pt-BR" w:bidi="pt-BR"/>
          </w:rPr>
          <w:t>https://pencil.evolus.vn/</w:t>
        </w:r>
      </w:hyperlink>
    </w:p>
    <w:p w14:paraId="41228734" w14:textId="5D444AA3" w:rsidR="003231D7" w:rsidRDefault="003231D7">
      <w:pPr>
        <w:spacing w:after="200"/>
        <w:rPr>
          <w:b w:val="0"/>
          <w:lang w:val="pt-BR" w:bidi="pt-BR"/>
        </w:rPr>
      </w:pPr>
    </w:p>
    <w:sectPr w:rsidR="003231D7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034D3" w14:textId="77777777" w:rsidR="007C0CA6" w:rsidRDefault="007C0CA6">
      <w:r>
        <w:separator/>
      </w:r>
    </w:p>
    <w:p w14:paraId="6AC76FF8" w14:textId="77777777" w:rsidR="007C0CA6" w:rsidRDefault="007C0CA6"/>
  </w:endnote>
  <w:endnote w:type="continuationSeparator" w:id="0">
    <w:p w14:paraId="532ABD86" w14:textId="77777777" w:rsidR="007C0CA6" w:rsidRDefault="007C0CA6">
      <w:r>
        <w:continuationSeparator/>
      </w:r>
    </w:p>
    <w:p w14:paraId="29B5AE86" w14:textId="77777777" w:rsidR="007C0CA6" w:rsidRDefault="007C0C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E4D2E" w14:textId="6A045113" w:rsidR="00C11852" w:rsidRPr="004F0028" w:rsidRDefault="00C11852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597439">
          <w:rPr>
            <w:noProof/>
            <w:lang w:val="pt-BR" w:bidi="pt-BR"/>
          </w:rPr>
          <w:t>5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36F3DA9E" w14:textId="77777777" w:rsidR="00C11852" w:rsidRPr="004F0028" w:rsidRDefault="00C1185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BB15E" w14:textId="77777777" w:rsidR="007C0CA6" w:rsidRDefault="007C0CA6">
      <w:r>
        <w:separator/>
      </w:r>
    </w:p>
    <w:p w14:paraId="6B506034" w14:textId="77777777" w:rsidR="007C0CA6" w:rsidRDefault="007C0CA6"/>
  </w:footnote>
  <w:footnote w:type="continuationSeparator" w:id="0">
    <w:p w14:paraId="3BE78114" w14:textId="77777777" w:rsidR="007C0CA6" w:rsidRDefault="007C0CA6">
      <w:r>
        <w:continuationSeparator/>
      </w:r>
    </w:p>
    <w:p w14:paraId="3B4F9D9B" w14:textId="77777777" w:rsidR="007C0CA6" w:rsidRDefault="007C0C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C11852" w:rsidRPr="004F0028" w14:paraId="46B8A7A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29A5B99" w14:textId="77777777" w:rsidR="00C11852" w:rsidRPr="004F0028" w:rsidRDefault="00C11852">
          <w:pPr>
            <w:pStyle w:val="Cabealho"/>
            <w:rPr>
              <w:lang w:val="pt-BR"/>
            </w:rPr>
          </w:pPr>
        </w:p>
      </w:tc>
    </w:tr>
  </w:tbl>
  <w:p w14:paraId="35050F9B" w14:textId="77777777" w:rsidR="00C11852" w:rsidRPr="004F0028" w:rsidRDefault="00C11852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C4797"/>
    <w:multiLevelType w:val="hybridMultilevel"/>
    <w:tmpl w:val="64E05252"/>
    <w:lvl w:ilvl="0" w:tplc="7AC69F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BF6324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3AFC32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79FC57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AEC41E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54C4566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2F2C24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DB0FDE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822D1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 w15:restartNumberingAfterBreak="0">
    <w:nsid w:val="52500019"/>
    <w:multiLevelType w:val="hybridMultilevel"/>
    <w:tmpl w:val="CB4830CC"/>
    <w:lvl w:ilvl="0" w:tplc="609A63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D4C88F9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C401A4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0CCEAB8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F5462F7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615809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98A0D91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B8A06C7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6C033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E4"/>
    <w:rsid w:val="0002482E"/>
    <w:rsid w:val="00036E46"/>
    <w:rsid w:val="00046514"/>
    <w:rsid w:val="00050324"/>
    <w:rsid w:val="000533EE"/>
    <w:rsid w:val="0009775C"/>
    <w:rsid w:val="000A0150"/>
    <w:rsid w:val="000B29AD"/>
    <w:rsid w:val="000E63C9"/>
    <w:rsid w:val="00102D1F"/>
    <w:rsid w:val="00130E9D"/>
    <w:rsid w:val="00150A6D"/>
    <w:rsid w:val="00163EDA"/>
    <w:rsid w:val="00177047"/>
    <w:rsid w:val="00185B35"/>
    <w:rsid w:val="001A2648"/>
    <w:rsid w:val="001F2BC8"/>
    <w:rsid w:val="001F5F6B"/>
    <w:rsid w:val="0020535C"/>
    <w:rsid w:val="00243EBC"/>
    <w:rsid w:val="00246A35"/>
    <w:rsid w:val="00284348"/>
    <w:rsid w:val="00287FA0"/>
    <w:rsid w:val="002B58DC"/>
    <w:rsid w:val="002F51F5"/>
    <w:rsid w:val="00312137"/>
    <w:rsid w:val="003144A2"/>
    <w:rsid w:val="003231D7"/>
    <w:rsid w:val="00330359"/>
    <w:rsid w:val="0033762F"/>
    <w:rsid w:val="00360494"/>
    <w:rsid w:val="00362DE4"/>
    <w:rsid w:val="00366C7E"/>
    <w:rsid w:val="00384EA3"/>
    <w:rsid w:val="003A39A1"/>
    <w:rsid w:val="003C2191"/>
    <w:rsid w:val="003D3863"/>
    <w:rsid w:val="004110DE"/>
    <w:rsid w:val="00414396"/>
    <w:rsid w:val="0044085A"/>
    <w:rsid w:val="0044195B"/>
    <w:rsid w:val="004B21A5"/>
    <w:rsid w:val="004F0028"/>
    <w:rsid w:val="005037F0"/>
    <w:rsid w:val="00516A86"/>
    <w:rsid w:val="005275F6"/>
    <w:rsid w:val="00572102"/>
    <w:rsid w:val="00574936"/>
    <w:rsid w:val="00597439"/>
    <w:rsid w:val="005A76E9"/>
    <w:rsid w:val="005B64DE"/>
    <w:rsid w:val="005C6745"/>
    <w:rsid w:val="005D7888"/>
    <w:rsid w:val="005F1BB0"/>
    <w:rsid w:val="00601032"/>
    <w:rsid w:val="00656C4D"/>
    <w:rsid w:val="00684066"/>
    <w:rsid w:val="006D154B"/>
    <w:rsid w:val="006E5716"/>
    <w:rsid w:val="007302B3"/>
    <w:rsid w:val="00730733"/>
    <w:rsid w:val="00730E3A"/>
    <w:rsid w:val="00736AAF"/>
    <w:rsid w:val="00765B2A"/>
    <w:rsid w:val="00783A34"/>
    <w:rsid w:val="007C0CA6"/>
    <w:rsid w:val="007C6B52"/>
    <w:rsid w:val="007D16C5"/>
    <w:rsid w:val="007D6DAF"/>
    <w:rsid w:val="00813909"/>
    <w:rsid w:val="00862FE4"/>
    <w:rsid w:val="0086389A"/>
    <w:rsid w:val="0087605E"/>
    <w:rsid w:val="00884D2E"/>
    <w:rsid w:val="008B1FEE"/>
    <w:rsid w:val="008E5293"/>
    <w:rsid w:val="008E7711"/>
    <w:rsid w:val="008E77A6"/>
    <w:rsid w:val="00903C32"/>
    <w:rsid w:val="0090442A"/>
    <w:rsid w:val="00916B16"/>
    <w:rsid w:val="009173B9"/>
    <w:rsid w:val="0093335D"/>
    <w:rsid w:val="0093613E"/>
    <w:rsid w:val="00943026"/>
    <w:rsid w:val="0095436E"/>
    <w:rsid w:val="00960CD7"/>
    <w:rsid w:val="00966B81"/>
    <w:rsid w:val="009C7720"/>
    <w:rsid w:val="009D7BAF"/>
    <w:rsid w:val="009E2643"/>
    <w:rsid w:val="00A01EEC"/>
    <w:rsid w:val="00A23AFA"/>
    <w:rsid w:val="00A258C9"/>
    <w:rsid w:val="00A31B3E"/>
    <w:rsid w:val="00A532F3"/>
    <w:rsid w:val="00A8489E"/>
    <w:rsid w:val="00AB02A7"/>
    <w:rsid w:val="00AB713F"/>
    <w:rsid w:val="00AC29F3"/>
    <w:rsid w:val="00B01451"/>
    <w:rsid w:val="00B17FA9"/>
    <w:rsid w:val="00B21485"/>
    <w:rsid w:val="00B231E5"/>
    <w:rsid w:val="00B56185"/>
    <w:rsid w:val="00BA73F0"/>
    <w:rsid w:val="00C02B87"/>
    <w:rsid w:val="00C11852"/>
    <w:rsid w:val="00C4086D"/>
    <w:rsid w:val="00C8250B"/>
    <w:rsid w:val="00C83878"/>
    <w:rsid w:val="00C96195"/>
    <w:rsid w:val="00CA1896"/>
    <w:rsid w:val="00CB5B28"/>
    <w:rsid w:val="00CB7187"/>
    <w:rsid w:val="00CC497B"/>
    <w:rsid w:val="00CC78FE"/>
    <w:rsid w:val="00CF5371"/>
    <w:rsid w:val="00D0323A"/>
    <w:rsid w:val="00D0559F"/>
    <w:rsid w:val="00D077E9"/>
    <w:rsid w:val="00D25522"/>
    <w:rsid w:val="00D42CB7"/>
    <w:rsid w:val="00D47861"/>
    <w:rsid w:val="00D5413D"/>
    <w:rsid w:val="00D570A9"/>
    <w:rsid w:val="00D70D02"/>
    <w:rsid w:val="00D770C7"/>
    <w:rsid w:val="00D86945"/>
    <w:rsid w:val="00D90290"/>
    <w:rsid w:val="00D96061"/>
    <w:rsid w:val="00DA2A22"/>
    <w:rsid w:val="00DB14FA"/>
    <w:rsid w:val="00DB292E"/>
    <w:rsid w:val="00DD152F"/>
    <w:rsid w:val="00DD1F63"/>
    <w:rsid w:val="00DE213F"/>
    <w:rsid w:val="00DE259E"/>
    <w:rsid w:val="00DF027C"/>
    <w:rsid w:val="00E00A32"/>
    <w:rsid w:val="00E22ACD"/>
    <w:rsid w:val="00E620B0"/>
    <w:rsid w:val="00E81B40"/>
    <w:rsid w:val="00EA671D"/>
    <w:rsid w:val="00ED78A5"/>
    <w:rsid w:val="00EF44BA"/>
    <w:rsid w:val="00EF555B"/>
    <w:rsid w:val="00F027BB"/>
    <w:rsid w:val="00F11DCF"/>
    <w:rsid w:val="00F162EA"/>
    <w:rsid w:val="00F52D27"/>
    <w:rsid w:val="00F53B62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9457D"/>
  <w15:docId w15:val="{4416E8BE-4131-47E7-AFF8-A37D81131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Cabealho1">
    <w:name w:val="heading 1"/>
    <w:basedOn w:val="Normal"/>
    <w:link w:val="Cabealho1Carte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Cabealho2">
    <w:name w:val="heading 2"/>
    <w:basedOn w:val="Normal"/>
    <w:next w:val="Normal"/>
    <w:link w:val="Cabealho2Carte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te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te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Cabealho1Carter">
    <w:name w:val="Cabeçalho 1 Caráter"/>
    <w:basedOn w:val="Tipodeletrapredefinidodopargrafo"/>
    <w:link w:val="Cabealh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arter"/>
    <w:uiPriority w:val="8"/>
    <w:unhideWhenUsed/>
    <w:rsid w:val="005037F0"/>
  </w:style>
  <w:style w:type="character" w:customStyle="1" w:styleId="CabealhoCarter">
    <w:name w:val="Cabeçalho Caráter"/>
    <w:basedOn w:val="Tipodeletrapredefinidodopargrafo"/>
    <w:link w:val="Cabealho"/>
    <w:uiPriority w:val="8"/>
    <w:rsid w:val="0093335D"/>
  </w:style>
  <w:style w:type="paragraph" w:styleId="Rodap">
    <w:name w:val="footer"/>
    <w:basedOn w:val="Normal"/>
    <w:link w:val="RodapCarter"/>
    <w:uiPriority w:val="99"/>
    <w:unhideWhenUsed/>
    <w:rsid w:val="005037F0"/>
  </w:style>
  <w:style w:type="character" w:customStyle="1" w:styleId="RodapCarter">
    <w:name w:val="Rodapé Caráter"/>
    <w:basedOn w:val="Tipodeletrapredefinidodopargraf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Cabealho2Carter">
    <w:name w:val="Cabeçalho 2 Caráter"/>
    <w:basedOn w:val="Tipodeletrapredefinidodopargrafo"/>
    <w:link w:val="Cabealh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Tipodeletrapredefinidodopargraf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Tipodeletrapredefinidodopargraf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adeGrelha4-Destaque2">
    <w:name w:val="Grid Table 4 Accent 2"/>
    <w:basedOn w:val="Tabelanormal"/>
    <w:uiPriority w:val="49"/>
    <w:rsid w:val="00D47861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3231D7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4000">
          <w:marLeft w:val="547"/>
          <w:marRight w:val="0"/>
          <w:marTop w:val="0"/>
          <w:marBottom w:val="2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251">
          <w:marLeft w:val="547"/>
          <w:marRight w:val="0"/>
          <w:marTop w:val="0"/>
          <w:marBottom w:val="2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093">
          <w:marLeft w:val="547"/>
          <w:marRight w:val="0"/>
          <w:marTop w:val="0"/>
          <w:marBottom w:val="2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547">
          <w:marLeft w:val="547"/>
          <w:marRight w:val="0"/>
          <w:marTop w:val="0"/>
          <w:marBottom w:val="2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3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ncil.evolus.v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ucidchar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n\AppData\Local\Microsoft\Office\16.0\DTS\pt-BR%7b96FEAAF7-4D80-4840-B874-4CBE9B5841F3%7d\%7bF4069FED-0BF0-4CDF-A319-8A98641F2699%7dtf1639285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{F4069FED-0BF0-4CDF-A319-8A98641F2699}tf16392850</Template>
  <TotalTime>58</TotalTime>
  <Pages>5</Pages>
  <Words>267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Júlio César Sousa Melo</dc:creator>
  <cp:keywords/>
  <cp:lastModifiedBy>Laboratorio</cp:lastModifiedBy>
  <cp:revision>5</cp:revision>
  <cp:lastPrinted>2006-08-01T17:47:00Z</cp:lastPrinted>
  <dcterms:created xsi:type="dcterms:W3CDTF">2023-10-16T17:58:00Z</dcterms:created>
  <dcterms:modified xsi:type="dcterms:W3CDTF">2023-10-17T16:15:00Z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